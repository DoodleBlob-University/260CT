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3C5B6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8CB3D01" wp14:editId="732EE5B2">
            <wp:extent cx="3657600" cy="516255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>
                                  <a14:backgroundMark x1="98521" y1="98331" x2="2958" y2="0"/>
                                  <a14:backgroundMark x1="9329" y1="87253" x2="53925" y2="26100"/>
                                  <a14:backgroundMark x1="63140" y1="78604" x2="72014" y2="40364"/>
                                  <a14:backgroundMark x1="72014" y1="40364" x2="69966" y2="28300"/>
                                  <a14:backgroundMark x1="56086" y1="63354" x2="35836" y2="69727"/>
                                  <a14:backgroundMark x1="37315" y1="83763" x2="46075" y2="37481"/>
                                  <a14:backgroundMark x1="69966" y1="66540" x2="82139" y2="39833"/>
                                  <a14:backgroundMark x1="28100" y1="81259" x2="57338" y2="69727"/>
                                  <a14:backgroundMark x1="62457" y1="29970" x2="58362" y2="137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25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5084D8AB" w14:textId="09133D8F" w:rsidR="00C6554A" w:rsidRDefault="00B502EC" w:rsidP="00C6554A">
      <w:pPr>
        <w:pStyle w:val="Title"/>
      </w:pPr>
      <w:r>
        <w:t>Invoice Management System</w:t>
      </w:r>
    </w:p>
    <w:p w14:paraId="1378F436" w14:textId="422D5956" w:rsidR="00C6554A" w:rsidRDefault="00BF0518" w:rsidP="00C6554A">
      <w:pPr>
        <w:pStyle w:val="Subtitle"/>
        <w:rPr>
          <w:rFonts w:ascii="Bodoni MT" w:hAnsi="Bodoni MT"/>
          <w:sz w:val="24"/>
        </w:rPr>
      </w:pPr>
      <w:r w:rsidRPr="00BF0518">
        <w:rPr>
          <w:rFonts w:ascii="Bodoni MT" w:hAnsi="Bodoni MT"/>
          <w:sz w:val="24"/>
        </w:rPr>
        <w:t>2</w:t>
      </w:r>
      <w:r w:rsidR="00EC3B4F">
        <w:rPr>
          <w:rFonts w:ascii="Bodoni MT" w:hAnsi="Bodoni MT"/>
          <w:sz w:val="24"/>
        </w:rPr>
        <w:t>60CT</w:t>
      </w:r>
      <w:r w:rsidRPr="00BF0518">
        <w:rPr>
          <w:rFonts w:ascii="Bodoni MT" w:hAnsi="Bodoni MT"/>
          <w:sz w:val="24"/>
        </w:rPr>
        <w:t xml:space="preserve"> – </w:t>
      </w:r>
      <w:r w:rsidR="00EC3B4F">
        <w:rPr>
          <w:rFonts w:ascii="Bodoni MT" w:hAnsi="Bodoni MT"/>
          <w:sz w:val="24"/>
        </w:rPr>
        <w:t>Software engineering</w:t>
      </w:r>
    </w:p>
    <w:p w14:paraId="60C90F88" w14:textId="3C728F3C" w:rsidR="00B502EC" w:rsidRPr="00BF0518" w:rsidRDefault="00B502EC" w:rsidP="00C6554A">
      <w:pPr>
        <w:pStyle w:val="Subtitle"/>
        <w:rPr>
          <w:rFonts w:ascii="Bodoni MT" w:hAnsi="Bodoni MT"/>
          <w:sz w:val="24"/>
        </w:rPr>
      </w:pPr>
      <w:r>
        <w:rPr>
          <w:rFonts w:ascii="Bodoni MT" w:hAnsi="Bodoni MT"/>
          <w:sz w:val="24"/>
        </w:rPr>
        <w:t>LAB ASSIGNMENT</w:t>
      </w:r>
    </w:p>
    <w:p w14:paraId="223D7829" w14:textId="77777777" w:rsidR="00C6554A" w:rsidRDefault="00775595" w:rsidP="00C6554A">
      <w:pPr>
        <w:pStyle w:val="ContactInfo"/>
      </w:pPr>
      <w:r>
        <w:t>Charles Barry</w:t>
      </w:r>
      <w:r w:rsidR="00C6554A">
        <w:t xml:space="preserve"> | </w:t>
      </w:r>
      <w:r w:rsidR="00BF0518">
        <w:t>7750656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717972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378DBE" w14:textId="77777777" w:rsidR="004E5F51" w:rsidRDefault="004E5F51">
          <w:pPr>
            <w:pStyle w:val="TOCHeading"/>
          </w:pPr>
          <w:r>
            <w:t>Table of Contents</w:t>
          </w:r>
        </w:p>
        <w:p w14:paraId="49336369" w14:textId="1017BE78" w:rsidR="00AC0767" w:rsidRDefault="004E5F51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GB"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7627" w:history="1">
            <w:r w:rsidR="00AC0767" w:rsidRPr="00C964F2">
              <w:rPr>
                <w:rStyle w:val="Hyperlink"/>
                <w:noProof/>
              </w:rPr>
              <w:t>Task 1</w:t>
            </w:r>
            <w:r w:rsidR="00AC0767">
              <w:rPr>
                <w:noProof/>
                <w:webHidden/>
              </w:rPr>
              <w:tab/>
            </w:r>
            <w:r w:rsidR="00AC0767">
              <w:rPr>
                <w:noProof/>
                <w:webHidden/>
              </w:rPr>
              <w:fldChar w:fldCharType="begin"/>
            </w:r>
            <w:r w:rsidR="00AC0767">
              <w:rPr>
                <w:noProof/>
                <w:webHidden/>
              </w:rPr>
              <w:instrText xml:space="preserve"> PAGEREF _Toc5207627 \h </w:instrText>
            </w:r>
            <w:r w:rsidR="00AC0767">
              <w:rPr>
                <w:noProof/>
                <w:webHidden/>
              </w:rPr>
            </w:r>
            <w:r w:rsidR="00AC0767">
              <w:rPr>
                <w:noProof/>
                <w:webHidden/>
              </w:rPr>
              <w:fldChar w:fldCharType="separate"/>
            </w:r>
            <w:r w:rsidR="00AC0767">
              <w:rPr>
                <w:noProof/>
                <w:webHidden/>
              </w:rPr>
              <w:t>2</w:t>
            </w:r>
            <w:r w:rsidR="00AC0767">
              <w:rPr>
                <w:noProof/>
                <w:webHidden/>
              </w:rPr>
              <w:fldChar w:fldCharType="end"/>
            </w:r>
          </w:hyperlink>
        </w:p>
        <w:p w14:paraId="53797C20" w14:textId="30E7817B" w:rsidR="00AC0767" w:rsidRDefault="00AC0767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ja-JP"/>
            </w:rPr>
          </w:pPr>
          <w:hyperlink w:anchor="_Toc5207628" w:history="1">
            <w:r w:rsidRPr="00C964F2">
              <w:rPr>
                <w:rStyle w:val="Hyperlink"/>
                <w:noProof/>
              </w:rPr>
              <w:t>Invoice Management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BAE50" w14:textId="750DB4F9" w:rsidR="00AC0767" w:rsidRDefault="00AC0767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ja-JP"/>
            </w:rPr>
          </w:pPr>
          <w:hyperlink w:anchor="_Toc5207629" w:history="1">
            <w:r w:rsidRPr="00C964F2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3955" w14:textId="3C4B8154" w:rsidR="00AC0767" w:rsidRDefault="00AC0767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GB" w:eastAsia="ja-JP"/>
            </w:rPr>
          </w:pPr>
          <w:hyperlink w:anchor="_Toc5207630" w:history="1">
            <w:r w:rsidRPr="00C964F2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5EE7" w14:textId="263DA0D5" w:rsidR="00AC0767" w:rsidRDefault="00AC0767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ja-JP"/>
            </w:rPr>
          </w:pPr>
          <w:hyperlink w:anchor="_Toc5207631" w:history="1">
            <w:r w:rsidRPr="00C964F2">
              <w:rPr>
                <w:rStyle w:val="Hyperlink"/>
                <w:noProof/>
              </w:rPr>
              <w:t>Graphical User Interface Design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8269" w14:textId="23AFE6FC" w:rsidR="00AC0767" w:rsidRDefault="00AC0767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GB" w:eastAsia="ja-JP"/>
            </w:rPr>
          </w:pPr>
          <w:hyperlink w:anchor="_Toc5207632" w:history="1">
            <w:r w:rsidRPr="00C964F2">
              <w:rPr>
                <w:rStyle w:val="Hyperlink"/>
                <w:noProof/>
              </w:rPr>
              <w:t>Pre-feedback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BC5B" w14:textId="5F3CE911" w:rsidR="00AC0767" w:rsidRDefault="00AC0767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GB" w:eastAsia="ja-JP"/>
            </w:rPr>
          </w:pPr>
          <w:hyperlink w:anchor="_Toc5207633" w:history="1">
            <w:r w:rsidRPr="00C964F2">
              <w:rPr>
                <w:rStyle w:val="Hyperlink"/>
                <w:noProof/>
              </w:rPr>
              <w:t>Post-feedback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AA19" w14:textId="5396AD60" w:rsidR="00AC0767" w:rsidRDefault="00AC0767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ja-JP"/>
            </w:rPr>
          </w:pPr>
          <w:hyperlink w:anchor="_Toc5207634" w:history="1">
            <w:r w:rsidRPr="00C964F2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8662" w14:textId="4A520B12" w:rsidR="00AC0767" w:rsidRDefault="00AC0767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GB" w:eastAsia="ja-JP"/>
            </w:rPr>
          </w:pPr>
          <w:hyperlink w:anchor="_Toc5207635" w:history="1">
            <w:r w:rsidRPr="00C964F2">
              <w:rPr>
                <w:rStyle w:val="Hyperlink"/>
                <w:noProof/>
              </w:rPr>
              <w:t>Functional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276EF" w14:textId="3FF58671" w:rsidR="004E5F51" w:rsidRDefault="004E5F51">
          <w:r>
            <w:rPr>
              <w:b/>
              <w:bCs/>
              <w:noProof/>
            </w:rPr>
            <w:fldChar w:fldCharType="end"/>
          </w:r>
        </w:p>
      </w:sdtContent>
    </w:sdt>
    <w:p w14:paraId="18499E18" w14:textId="77777777" w:rsidR="00E955FC" w:rsidRDefault="00E955FC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5B42CE71" w14:textId="190CFF98" w:rsidR="00EA225C" w:rsidRPr="00EA225C" w:rsidRDefault="00EC3B4F" w:rsidP="00EA225C">
      <w:pPr>
        <w:pStyle w:val="Heading1"/>
      </w:pPr>
      <w:bookmarkStart w:id="5" w:name="_Toc5207627"/>
      <w:r>
        <w:lastRenderedPageBreak/>
        <w:t>Task 1</w:t>
      </w:r>
      <w:bookmarkEnd w:id="5"/>
    </w:p>
    <w:p w14:paraId="2CF6A915" w14:textId="4AD23E72" w:rsidR="00EA225C" w:rsidRDefault="004D6DAC" w:rsidP="00EA225C">
      <w:pPr>
        <w:pStyle w:val="Heading2"/>
      </w:pPr>
      <w:bookmarkStart w:id="6" w:name="_Toc5207628"/>
      <w:r>
        <w:t xml:space="preserve">Invoice Management </w:t>
      </w:r>
      <w:r w:rsidR="00E212A6">
        <w:t>Class Diagram</w:t>
      </w:r>
      <w:bookmarkEnd w:id="6"/>
    </w:p>
    <w:p w14:paraId="21FBBFAE" w14:textId="51F5445C" w:rsidR="00E212A6" w:rsidRDefault="00E212A6" w:rsidP="00E212A6"/>
    <w:p w14:paraId="494C6892" w14:textId="13547924" w:rsidR="00E212A6" w:rsidRDefault="00E212A6" w:rsidP="00E212A6"/>
    <w:p w14:paraId="2AB81439" w14:textId="72ECA6BF" w:rsidR="00E212A6" w:rsidRDefault="00E212A6" w:rsidP="00E212A6"/>
    <w:p w14:paraId="7BC5D7A2" w14:textId="6FEE5191" w:rsidR="00E212A6" w:rsidRDefault="00E212A6" w:rsidP="00E212A6"/>
    <w:p w14:paraId="6055BFDD" w14:textId="10FADDDB" w:rsidR="00E212A6" w:rsidRDefault="00E212A6" w:rsidP="00E212A6">
      <w:pPr>
        <w:pStyle w:val="Heading2"/>
      </w:pPr>
      <w:bookmarkStart w:id="7" w:name="_Toc5207629"/>
      <w:r>
        <w:t>Report</w:t>
      </w:r>
      <w:bookmarkEnd w:id="7"/>
    </w:p>
    <w:p w14:paraId="24BC2149" w14:textId="77777777" w:rsidR="00E212A6" w:rsidRPr="00E212A6" w:rsidRDefault="00E212A6" w:rsidP="00E212A6"/>
    <w:p w14:paraId="777B8390" w14:textId="58731496" w:rsidR="00EC3B4F" w:rsidRDefault="00EC3B4F" w:rsidP="00EC3B4F"/>
    <w:p w14:paraId="51E9A046" w14:textId="0AB678D9" w:rsidR="00EC3B4F" w:rsidRDefault="00EC3B4F" w:rsidP="00EC3B4F"/>
    <w:p w14:paraId="1546C106" w14:textId="5667D2C1" w:rsidR="00EC3B4F" w:rsidRDefault="00EC3B4F" w:rsidP="00EC3B4F"/>
    <w:p w14:paraId="57E9619C" w14:textId="557E00E4" w:rsidR="00EC3B4F" w:rsidRDefault="00EC3B4F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579A1BC7" w14:textId="6AFF1C31" w:rsidR="00EC3B4F" w:rsidRPr="00EA225C" w:rsidRDefault="00EC3B4F" w:rsidP="00EC3B4F">
      <w:pPr>
        <w:pStyle w:val="Heading1"/>
      </w:pPr>
      <w:bookmarkStart w:id="8" w:name="_Toc5207630"/>
      <w:r>
        <w:lastRenderedPageBreak/>
        <w:t>Task 2</w:t>
      </w:r>
      <w:bookmarkEnd w:id="8"/>
    </w:p>
    <w:p w14:paraId="4E2888EB" w14:textId="5E99787F" w:rsidR="00EC3B4F" w:rsidRDefault="00EC3B4F" w:rsidP="00EC3B4F">
      <w:pPr>
        <w:pStyle w:val="Heading2"/>
      </w:pPr>
      <w:bookmarkStart w:id="9" w:name="_Toc5207631"/>
      <w:r>
        <w:t>Graphical User Interface Design Prototype</w:t>
      </w:r>
      <w:bookmarkEnd w:id="9"/>
    </w:p>
    <w:p w14:paraId="6BDCCA8C" w14:textId="3960E106" w:rsidR="00EC3B4F" w:rsidRDefault="00A22C2A" w:rsidP="00EC3B4F">
      <w:r>
        <w:t>I decided to use JavaFX</w:t>
      </w:r>
      <w:r w:rsidR="00450486">
        <w:t xml:space="preserve"> to create my GUI.</w:t>
      </w:r>
      <w:r>
        <w:t xml:space="preserve"> </w:t>
      </w:r>
      <w:r w:rsidR="00450486">
        <w:t xml:space="preserve"> </w:t>
      </w:r>
      <w:r w:rsidR="00CF2E02">
        <w:t>This was achieved by creating multiple containers and populating them with different objects, as well as modifying the FXML code</w:t>
      </w:r>
      <w:r w:rsidR="00336DA1">
        <w:t xml:space="preserve"> for small adjustments</w:t>
      </w:r>
      <w:r w:rsidR="00BC43F7">
        <w:t xml:space="preserve"> </w:t>
      </w:r>
      <w:r w:rsidR="00450486">
        <w:t>like</w:t>
      </w:r>
      <w:r w:rsidR="00BC43F7">
        <w:t xml:space="preserve"> ID declarations</w:t>
      </w:r>
      <w:r w:rsidR="00450486">
        <w:t xml:space="preserve"> and defining controllers</w:t>
      </w:r>
      <w:r w:rsidR="00CF2E02">
        <w:t>.</w:t>
      </w:r>
    </w:p>
    <w:p w14:paraId="773A2385" w14:textId="24A8F4FD" w:rsidR="00450486" w:rsidRDefault="007A70BA" w:rsidP="00450486">
      <w:pPr>
        <w:pStyle w:val="Heading3"/>
      </w:pPr>
      <w:bookmarkStart w:id="10" w:name="_Toc5207632"/>
      <w:r>
        <w:t>Pre-feedback</w:t>
      </w:r>
      <w:bookmarkEnd w:id="10"/>
    </w:p>
    <w:p w14:paraId="67CFEFDF" w14:textId="43FA093E" w:rsidR="00EC3B4F" w:rsidRDefault="008B4BF3" w:rsidP="00EC3B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A04FA" wp14:editId="6FD1B931">
                <wp:simplePos x="0" y="0"/>
                <wp:positionH relativeFrom="margin">
                  <wp:posOffset>-508000</wp:posOffset>
                </wp:positionH>
                <wp:positionV relativeFrom="paragraph">
                  <wp:posOffset>220980</wp:posOffset>
                </wp:positionV>
                <wp:extent cx="2114550" cy="78105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46EC4" w14:textId="75DD10CB" w:rsidR="00E9255E" w:rsidRPr="00201179" w:rsidRDefault="00201179" w:rsidP="00201179">
                            <w:pPr>
                              <w:spacing w:after="0"/>
                              <w:jc w:val="center"/>
                              <w:rPr>
                                <w:color w:val="auto"/>
                                <w:sz w:val="18"/>
                                <w:u w:val="single"/>
                                <w:lang w:val="en-GB"/>
                              </w:rPr>
                            </w:pPr>
                            <w:r w:rsidRPr="00201179">
                              <w:rPr>
                                <w:color w:val="auto"/>
                                <w:sz w:val="18"/>
                                <w:u w:val="single"/>
                                <w:lang w:val="en-GB"/>
                              </w:rPr>
                              <w:t>Search Bar</w:t>
                            </w:r>
                          </w:p>
                          <w:p w14:paraId="3CDA307C" w14:textId="586E0965" w:rsidR="00201179" w:rsidRPr="00E9255E" w:rsidRDefault="00201179" w:rsidP="00201179">
                            <w:pPr>
                              <w:spacing w:before="0"/>
                              <w:jc w:val="center"/>
                              <w:rPr>
                                <w:color w:val="auto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lang w:val="en-GB"/>
                              </w:rPr>
                              <w:t>Intended to allow the user to filter the invoices in the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A04FA" id="Rectangle: Rounded Corners 15" o:spid="_x0000_s1026" style="position:absolute;margin-left:-40pt;margin-top:17.4pt;width:166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" fillcolor="white [3201]" strokecolor="black [3200]" strokeweight="2pt">
                <v:textbox>
                  <w:txbxContent>
                    <w:p w14:paraId="4A646EC4" w14:textId="75DD10CB" w:rsidR="00E9255E" w:rsidRPr="00201179" w:rsidRDefault="00201179" w:rsidP="00201179">
                      <w:pPr>
                        <w:spacing w:after="0"/>
                        <w:jc w:val="center"/>
                        <w:rPr>
                          <w:color w:val="auto"/>
                          <w:sz w:val="18"/>
                          <w:u w:val="single"/>
                          <w:lang w:val="en-GB"/>
                        </w:rPr>
                      </w:pPr>
                      <w:r w:rsidRPr="00201179">
                        <w:rPr>
                          <w:color w:val="auto"/>
                          <w:sz w:val="18"/>
                          <w:u w:val="single"/>
                          <w:lang w:val="en-GB"/>
                        </w:rPr>
                        <w:t>Search Bar</w:t>
                      </w:r>
                    </w:p>
                    <w:p w14:paraId="3CDA307C" w14:textId="586E0965" w:rsidR="00201179" w:rsidRPr="00E9255E" w:rsidRDefault="00201179" w:rsidP="00201179">
                      <w:pPr>
                        <w:spacing w:before="0"/>
                        <w:jc w:val="center"/>
                        <w:rPr>
                          <w:color w:val="auto"/>
                          <w:sz w:val="18"/>
                          <w:lang w:val="en-GB"/>
                        </w:rPr>
                      </w:pPr>
                      <w:r>
                        <w:rPr>
                          <w:color w:val="auto"/>
                          <w:sz w:val="18"/>
                          <w:lang w:val="en-GB"/>
                        </w:rPr>
                        <w:t>Intended to allow the user to filter the invoices in the table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11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DCB10" wp14:editId="1C4B4D31">
                <wp:simplePos x="0" y="0"/>
                <wp:positionH relativeFrom="margin">
                  <wp:posOffset>3733800</wp:posOffset>
                </wp:positionH>
                <wp:positionV relativeFrom="paragraph">
                  <wp:posOffset>5080</wp:posOffset>
                </wp:positionV>
                <wp:extent cx="2330450" cy="908050"/>
                <wp:effectExtent l="0" t="0" r="12700" b="254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BC0E5" w14:textId="433753AD" w:rsidR="00201179" w:rsidRPr="00201179" w:rsidRDefault="00201179" w:rsidP="00201179">
                            <w:pPr>
                              <w:spacing w:after="0"/>
                              <w:jc w:val="center"/>
                              <w:rPr>
                                <w:color w:val="auto"/>
                                <w:sz w:val="1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u w:val="single"/>
                                <w:lang w:val="en-GB"/>
                              </w:rPr>
                              <w:t>Invoice Table</w:t>
                            </w:r>
                          </w:p>
                          <w:p w14:paraId="6F33F837" w14:textId="0A2E4876" w:rsidR="00201179" w:rsidRPr="00E9255E" w:rsidRDefault="008B4BF3" w:rsidP="00201179">
                            <w:pPr>
                              <w:spacing w:before="0"/>
                              <w:jc w:val="center"/>
                              <w:rPr>
                                <w:color w:val="auto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lang w:val="en-GB"/>
                              </w:rPr>
                              <w:t>To display the</w:t>
                            </w:r>
                            <w:r w:rsidR="00201179">
                              <w:rPr>
                                <w:color w:val="auto"/>
                                <w:sz w:val="18"/>
                                <w:lang w:val="en-GB"/>
                              </w:rPr>
                              <w:t xml:space="preserve"> properties of each invoice</w:t>
                            </w:r>
                            <w:r>
                              <w:rPr>
                                <w:color w:val="auto"/>
                                <w:sz w:val="18"/>
                                <w:lang w:val="en-GB"/>
                              </w:rPr>
                              <w:t xml:space="preserve"> clearly to the user, allowing the user to select individual invoices to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DCB10" id="Rectangle: Rounded Corners 19" o:spid="_x0000_s1027" style="position:absolute;margin-left:294pt;margin-top:.4pt;width:183.5pt;height:7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" fillcolor="white [3201]" strokecolor="black [3200]" strokeweight="2pt">
                <v:textbox>
                  <w:txbxContent>
                    <w:p w14:paraId="424BC0E5" w14:textId="433753AD" w:rsidR="00201179" w:rsidRPr="00201179" w:rsidRDefault="00201179" w:rsidP="00201179">
                      <w:pPr>
                        <w:spacing w:after="0"/>
                        <w:jc w:val="center"/>
                        <w:rPr>
                          <w:color w:val="auto"/>
                          <w:sz w:val="18"/>
                          <w:u w:val="single"/>
                          <w:lang w:val="en-GB"/>
                        </w:rPr>
                      </w:pPr>
                      <w:r>
                        <w:rPr>
                          <w:color w:val="auto"/>
                          <w:sz w:val="18"/>
                          <w:u w:val="single"/>
                          <w:lang w:val="en-GB"/>
                        </w:rPr>
                        <w:t>Invoice Table</w:t>
                      </w:r>
                    </w:p>
                    <w:p w14:paraId="6F33F837" w14:textId="0A2E4876" w:rsidR="00201179" w:rsidRPr="00E9255E" w:rsidRDefault="008B4BF3" w:rsidP="00201179">
                      <w:pPr>
                        <w:spacing w:before="0"/>
                        <w:jc w:val="center"/>
                        <w:rPr>
                          <w:color w:val="auto"/>
                          <w:sz w:val="18"/>
                          <w:lang w:val="en-GB"/>
                        </w:rPr>
                      </w:pPr>
                      <w:r>
                        <w:rPr>
                          <w:color w:val="auto"/>
                          <w:sz w:val="18"/>
                          <w:lang w:val="en-GB"/>
                        </w:rPr>
                        <w:t>To display the</w:t>
                      </w:r>
                      <w:r w:rsidR="00201179">
                        <w:rPr>
                          <w:color w:val="auto"/>
                          <w:sz w:val="18"/>
                          <w:lang w:val="en-GB"/>
                        </w:rPr>
                        <w:t xml:space="preserve"> properties of each invoice</w:t>
                      </w:r>
                      <w:r>
                        <w:rPr>
                          <w:color w:val="auto"/>
                          <w:sz w:val="18"/>
                          <w:lang w:val="en-GB"/>
                        </w:rPr>
                        <w:t xml:space="preserve"> clearly to the user, allowing the user to select individual invoices to 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D9696C" w14:textId="032ADAA2" w:rsidR="00E9255E" w:rsidRDefault="00E9255E" w:rsidP="00EC3B4F"/>
    <w:p w14:paraId="3EED29BE" w14:textId="45B7C45C" w:rsidR="00E9255E" w:rsidRDefault="00B76598" w:rsidP="00EC3B4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247F1C" wp14:editId="116BFBD4">
                <wp:simplePos x="0" y="0"/>
                <wp:positionH relativeFrom="column">
                  <wp:posOffset>4362450</wp:posOffset>
                </wp:positionH>
                <wp:positionV relativeFrom="paragraph">
                  <wp:posOffset>208280</wp:posOffset>
                </wp:positionV>
                <wp:extent cx="508000" cy="1308100"/>
                <wp:effectExtent l="57150" t="19050" r="25400" b="444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13081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5F1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43.5pt;margin-top:16.4pt;width:40pt;height:10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" strokecolor="black [304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0D535A" wp14:editId="44EED9E1">
                <wp:simplePos x="0" y="0"/>
                <wp:positionH relativeFrom="column">
                  <wp:posOffset>480060</wp:posOffset>
                </wp:positionH>
                <wp:positionV relativeFrom="paragraph">
                  <wp:posOffset>300355</wp:posOffset>
                </wp:positionV>
                <wp:extent cx="579120" cy="1074420"/>
                <wp:effectExtent l="19050" t="19050" r="6858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0744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217F" id="Straight Arrow Connector 24" o:spid="_x0000_s1026" type="#_x0000_t32" style="position:absolute;margin-left:37.8pt;margin-top:23.65pt;width:45.6pt;height:8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" strokecolor="black [3040]" strokeweight="2.25pt">
                <v:stroke endarrow="block"/>
              </v:shape>
            </w:pict>
          </mc:Fallback>
        </mc:AlternateContent>
      </w:r>
    </w:p>
    <w:p w14:paraId="2EA0CFF2" w14:textId="452D1300" w:rsidR="00E9255E" w:rsidRDefault="00E9255E" w:rsidP="00EC3B4F"/>
    <w:p w14:paraId="343944C9" w14:textId="5FB33D0F" w:rsidR="00EC3B4F" w:rsidRDefault="004F6411" w:rsidP="008B4B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3583CB" wp14:editId="39E26C1F">
                <wp:simplePos x="0" y="0"/>
                <wp:positionH relativeFrom="column">
                  <wp:posOffset>403860</wp:posOffset>
                </wp:positionH>
                <wp:positionV relativeFrom="paragraph">
                  <wp:posOffset>1530350</wp:posOffset>
                </wp:positionV>
                <wp:extent cx="510540" cy="2133600"/>
                <wp:effectExtent l="19050" t="38100" r="4191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1336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3970" id="Straight Arrow Connector 2" o:spid="_x0000_s1026" type="#_x0000_t32" style="position:absolute;margin-left:31.8pt;margin-top:120.5pt;width:40.2pt;height:16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" strokecolor="black [3040]" strokeweight="2.25pt">
                <v:stroke endarrow="block"/>
              </v:shape>
            </w:pict>
          </mc:Fallback>
        </mc:AlternateContent>
      </w:r>
      <w:r w:rsidR="008B4BF3">
        <w:rPr>
          <w:noProof/>
        </w:rPr>
        <w:drawing>
          <wp:inline distT="0" distB="0" distL="0" distR="0" wp14:anchorId="55AE3208" wp14:editId="15D0C955">
            <wp:extent cx="4691298" cy="3253154"/>
            <wp:effectExtent l="19050" t="19050" r="14605" b="23495"/>
            <wp:docPr id="23" name="Picture 23" descr="https://i.gyazo.com/b25c633538b794716e63f91243ca14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25c633538b794716e63f91243ca14a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588" cy="326583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7C2F3" w14:textId="1C82C459" w:rsidR="00EC3B4F" w:rsidRDefault="00201179" w:rsidP="00EC3B4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DDFE43" wp14:editId="3054F34E">
                <wp:simplePos x="0" y="0"/>
                <wp:positionH relativeFrom="margin">
                  <wp:posOffset>-196850</wp:posOffset>
                </wp:positionH>
                <wp:positionV relativeFrom="paragraph">
                  <wp:posOffset>227330</wp:posOffset>
                </wp:positionV>
                <wp:extent cx="2114550" cy="1238250"/>
                <wp:effectExtent l="0" t="0" r="1905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7968D" w14:textId="26E3698E" w:rsidR="00201179" w:rsidRPr="00201179" w:rsidRDefault="004F6411" w:rsidP="00201179">
                            <w:pPr>
                              <w:spacing w:after="0"/>
                              <w:jc w:val="center"/>
                              <w:rPr>
                                <w:color w:val="auto"/>
                                <w:sz w:val="1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u w:val="single"/>
                                <w:lang w:val="en-GB"/>
                              </w:rPr>
                              <w:t>TODO</w:t>
                            </w:r>
                          </w:p>
                          <w:p w14:paraId="2B376CDA" w14:textId="11828400" w:rsidR="00201179" w:rsidRPr="00E9255E" w:rsidRDefault="004F6411" w:rsidP="00201179">
                            <w:pPr>
                              <w:spacing w:before="0"/>
                              <w:jc w:val="center"/>
                              <w:rPr>
                                <w:color w:val="auto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lang w:val="en-GB"/>
                              </w:rPr>
                              <w:t>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DDFE43" id="Rectangle: Rounded Corners 21" o:spid="_x0000_s1028" style="position:absolute;margin-left:-15.5pt;margin-top:17.9pt;width:166.5pt;height:9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" fillcolor="white [3201]" strokecolor="black [3200]" strokeweight="2pt">
                <v:textbox>
                  <w:txbxContent>
                    <w:p w14:paraId="3057968D" w14:textId="26E3698E" w:rsidR="00201179" w:rsidRPr="00201179" w:rsidRDefault="004F6411" w:rsidP="00201179">
                      <w:pPr>
                        <w:spacing w:after="0"/>
                        <w:jc w:val="center"/>
                        <w:rPr>
                          <w:color w:val="auto"/>
                          <w:sz w:val="18"/>
                          <w:u w:val="single"/>
                          <w:lang w:val="en-GB"/>
                        </w:rPr>
                      </w:pPr>
                      <w:r>
                        <w:rPr>
                          <w:color w:val="auto"/>
                          <w:sz w:val="18"/>
                          <w:u w:val="single"/>
                          <w:lang w:val="en-GB"/>
                        </w:rPr>
                        <w:t>TODO</w:t>
                      </w:r>
                    </w:p>
                    <w:p w14:paraId="2B376CDA" w14:textId="11828400" w:rsidR="00201179" w:rsidRPr="00E9255E" w:rsidRDefault="004F6411" w:rsidP="00201179">
                      <w:pPr>
                        <w:spacing w:before="0"/>
                        <w:jc w:val="center"/>
                        <w:rPr>
                          <w:color w:val="auto"/>
                          <w:sz w:val="18"/>
                          <w:lang w:val="en-GB"/>
                        </w:rPr>
                      </w:pPr>
                      <w:r>
                        <w:rPr>
                          <w:color w:val="auto"/>
                          <w:sz w:val="18"/>
                          <w:lang w:val="en-GB"/>
                        </w:rPr>
                        <w:t>TODO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1C0AC" wp14:editId="54A2FD79">
                <wp:simplePos x="0" y="0"/>
                <wp:positionH relativeFrom="column">
                  <wp:posOffset>3206750</wp:posOffset>
                </wp:positionH>
                <wp:positionV relativeFrom="paragraph">
                  <wp:posOffset>158750</wp:posOffset>
                </wp:positionV>
                <wp:extent cx="2724150" cy="1581150"/>
                <wp:effectExtent l="0" t="0" r="19050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405B3" w14:textId="4F6B7ED8" w:rsidR="00201179" w:rsidRPr="00450486" w:rsidRDefault="00201179" w:rsidP="00201179">
                            <w:pPr>
                              <w:jc w:val="center"/>
                              <w:rPr>
                                <w:color w:val="auto"/>
                                <w:sz w:val="20"/>
                                <w:u w:val="single"/>
                                <w:lang w:val="en-GB"/>
                              </w:rPr>
                            </w:pPr>
                            <w:r w:rsidRPr="00450486">
                              <w:rPr>
                                <w:color w:val="auto"/>
                                <w:sz w:val="20"/>
                                <w:u w:val="single"/>
                                <w:lang w:val="en-GB"/>
                              </w:rPr>
                              <w:t>Feedback</w:t>
                            </w:r>
                            <w:r w:rsidR="00AC0767">
                              <w:rPr>
                                <w:color w:val="auto"/>
                                <w:sz w:val="20"/>
                                <w:u w:val="single"/>
                                <w:lang w:val="en-GB"/>
                              </w:rPr>
                              <w:t xml:space="preserve"> Given</w:t>
                            </w:r>
                          </w:p>
                          <w:p w14:paraId="22BB7197" w14:textId="77777777" w:rsidR="00450486" w:rsidRPr="00450486" w:rsidRDefault="00450486" w:rsidP="00450486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color w:val="auto"/>
                                <w:sz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1C0AC" id="Rectangle: Rounded Corners 20" o:spid="_x0000_s1029" style="position:absolute;margin-left:252.5pt;margin-top:12.5pt;width:214.5pt;height:1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" fillcolor="white [3201]" strokecolor="#1ab39f [3209]" strokeweight="2pt">
                <v:textbox>
                  <w:txbxContent>
                    <w:p w14:paraId="5C1405B3" w14:textId="4F6B7ED8" w:rsidR="00201179" w:rsidRPr="00450486" w:rsidRDefault="00201179" w:rsidP="00201179">
                      <w:pPr>
                        <w:jc w:val="center"/>
                        <w:rPr>
                          <w:color w:val="auto"/>
                          <w:sz w:val="20"/>
                          <w:u w:val="single"/>
                          <w:lang w:val="en-GB"/>
                        </w:rPr>
                      </w:pPr>
                      <w:r w:rsidRPr="00450486">
                        <w:rPr>
                          <w:color w:val="auto"/>
                          <w:sz w:val="20"/>
                          <w:u w:val="single"/>
                          <w:lang w:val="en-GB"/>
                        </w:rPr>
                        <w:t>Feedback</w:t>
                      </w:r>
                      <w:r w:rsidR="00AC0767">
                        <w:rPr>
                          <w:color w:val="auto"/>
                          <w:sz w:val="20"/>
                          <w:u w:val="single"/>
                          <w:lang w:val="en-GB"/>
                        </w:rPr>
                        <w:t xml:space="preserve"> Given</w:t>
                      </w:r>
                    </w:p>
                    <w:p w14:paraId="22BB7197" w14:textId="77777777" w:rsidR="00450486" w:rsidRPr="00450486" w:rsidRDefault="00450486" w:rsidP="00450486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color w:val="auto"/>
                          <w:sz w:val="18"/>
                          <w:lang w:val="en-GB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E355DDF" w14:textId="573DEE64" w:rsidR="00EC3B4F" w:rsidRDefault="00EC3B4F" w:rsidP="00EC3B4F"/>
    <w:p w14:paraId="569838EA" w14:textId="2CE0E967" w:rsidR="00EC3B4F" w:rsidRDefault="00EC3B4F" w:rsidP="00EC3B4F"/>
    <w:p w14:paraId="3FBFF84B" w14:textId="773F3073" w:rsidR="00EC3B4F" w:rsidRDefault="00EC3B4F" w:rsidP="00EC3B4F"/>
    <w:p w14:paraId="58427730" w14:textId="0EC6D7AB" w:rsidR="00EC3B4F" w:rsidRDefault="00EC3B4F" w:rsidP="00EC3B4F"/>
    <w:p w14:paraId="27CC332C" w14:textId="4B4E2FF0" w:rsidR="00F15121" w:rsidRDefault="00E9255E" w:rsidP="00F15121">
      <w:pPr>
        <w:pStyle w:val="Heading3"/>
      </w:pPr>
      <w:r>
        <w:br w:type="page"/>
      </w:r>
      <w:bookmarkStart w:id="11" w:name="_Toc5207633"/>
      <w:r w:rsidR="00F15121">
        <w:lastRenderedPageBreak/>
        <w:t>Post-feedback</w:t>
      </w:r>
      <w:bookmarkEnd w:id="11"/>
    </w:p>
    <w:p w14:paraId="05FE4098" w14:textId="51BD38EB" w:rsidR="00E9255E" w:rsidRDefault="00B7659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043D31" wp14:editId="51BC98B0">
                <wp:simplePos x="0" y="0"/>
                <wp:positionH relativeFrom="margin">
                  <wp:align>left</wp:align>
                </wp:positionH>
                <wp:positionV relativeFrom="paragraph">
                  <wp:posOffset>367030</wp:posOffset>
                </wp:positionV>
                <wp:extent cx="2114550" cy="95250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AEAB1" w14:textId="2AFC276D" w:rsidR="00B76598" w:rsidRPr="00201179" w:rsidRDefault="00B76598" w:rsidP="00B76598">
                            <w:pPr>
                              <w:spacing w:after="0"/>
                              <w:jc w:val="center"/>
                              <w:rPr>
                                <w:color w:val="auto"/>
                                <w:sz w:val="1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u w:val="single"/>
                                <w:lang w:val="en-GB"/>
                              </w:rPr>
                              <w:t>Choice Box</w:t>
                            </w:r>
                          </w:p>
                          <w:p w14:paraId="35FA4811" w14:textId="327DF6C7" w:rsidR="00B76598" w:rsidRPr="00E9255E" w:rsidRDefault="004F6411" w:rsidP="00B76598">
                            <w:pPr>
                              <w:spacing w:before="0"/>
                              <w:jc w:val="center"/>
                              <w:rPr>
                                <w:color w:val="auto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lang w:val="en-GB"/>
                              </w:rPr>
                              <w:t>This has been implemented so that the user can specify what field they would like to search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43D31" id="Rectangle: Rounded Corners 27" o:spid="_x0000_s1030" style="position:absolute;margin-left:0;margin-top:28.9pt;width:166.5pt;height: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" fillcolor="white [3201]" strokecolor="black [3200]" strokeweight="2pt">
                <v:textbox>
                  <w:txbxContent>
                    <w:p w14:paraId="16AAEAB1" w14:textId="2AFC276D" w:rsidR="00B76598" w:rsidRPr="00201179" w:rsidRDefault="00B76598" w:rsidP="00B76598">
                      <w:pPr>
                        <w:spacing w:after="0"/>
                        <w:jc w:val="center"/>
                        <w:rPr>
                          <w:color w:val="auto"/>
                          <w:sz w:val="18"/>
                          <w:u w:val="single"/>
                          <w:lang w:val="en-GB"/>
                        </w:rPr>
                      </w:pPr>
                      <w:r>
                        <w:rPr>
                          <w:color w:val="auto"/>
                          <w:sz w:val="18"/>
                          <w:u w:val="single"/>
                          <w:lang w:val="en-GB"/>
                        </w:rPr>
                        <w:t>Choice Box</w:t>
                      </w:r>
                    </w:p>
                    <w:p w14:paraId="35FA4811" w14:textId="327DF6C7" w:rsidR="00B76598" w:rsidRPr="00E9255E" w:rsidRDefault="004F6411" w:rsidP="00B76598">
                      <w:pPr>
                        <w:spacing w:before="0"/>
                        <w:jc w:val="center"/>
                        <w:rPr>
                          <w:color w:val="auto"/>
                          <w:sz w:val="18"/>
                          <w:lang w:val="en-GB"/>
                        </w:rPr>
                      </w:pPr>
                      <w:r>
                        <w:rPr>
                          <w:color w:val="auto"/>
                          <w:sz w:val="18"/>
                          <w:lang w:val="en-GB"/>
                        </w:rPr>
                        <w:t>This has been implemented so that the user can specify what field they would like to search by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92403F" w14:textId="573BB773" w:rsidR="00B76598" w:rsidRDefault="00B7659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6356B96F" w14:textId="7655D688" w:rsidR="00B76598" w:rsidRDefault="00B7659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bookmarkStart w:id="12" w:name="_GoBack"/>
      <w:bookmarkEnd w:id="12"/>
    </w:p>
    <w:p w14:paraId="61B24BDE" w14:textId="633D6FE0" w:rsidR="00B76598" w:rsidRDefault="002B596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190A39" wp14:editId="1C1EB083">
                <wp:simplePos x="0" y="0"/>
                <wp:positionH relativeFrom="column">
                  <wp:posOffset>1226820</wp:posOffset>
                </wp:positionH>
                <wp:positionV relativeFrom="paragraph">
                  <wp:posOffset>248285</wp:posOffset>
                </wp:positionV>
                <wp:extent cx="388620" cy="1173480"/>
                <wp:effectExtent l="19050" t="19050" r="68580" b="457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17348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C1BE" id="Straight Arrow Connector 3" o:spid="_x0000_s1026" type="#_x0000_t32" style="position:absolute;margin-left:96.6pt;margin-top:19.55pt;width:30.6pt;height:92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</w:p>
    <w:p w14:paraId="36102A29" w14:textId="0DBABBDB" w:rsidR="00B76598" w:rsidRDefault="00B7659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5E93AFA3" w14:textId="2E3E6A3D" w:rsidR="00F15121" w:rsidRDefault="00B76598" w:rsidP="00B76598">
      <w:pPr>
        <w:jc w:val="center"/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rPr>
          <w:noProof/>
        </w:rPr>
        <w:drawing>
          <wp:inline distT="0" distB="0" distL="0" distR="0" wp14:anchorId="192BFCF3" wp14:editId="2BAB9815">
            <wp:extent cx="5052060" cy="3502185"/>
            <wp:effectExtent l="0" t="0" r="0" b="3175"/>
            <wp:docPr id="26" name="Picture 26" descr="https://cdn.discordapp.com/attachments/424358823734804503/5533772823123722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24358823734804503/553377282312372256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62" cy="35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B214" w14:textId="2E3DF8CB" w:rsidR="00F15121" w:rsidRDefault="00B7659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BC0FE" wp14:editId="23D1A3DE">
                <wp:simplePos x="0" y="0"/>
                <wp:positionH relativeFrom="margin">
                  <wp:posOffset>-312420</wp:posOffset>
                </wp:positionH>
                <wp:positionV relativeFrom="paragraph">
                  <wp:posOffset>393700</wp:posOffset>
                </wp:positionV>
                <wp:extent cx="2114550" cy="1238250"/>
                <wp:effectExtent l="0" t="0" r="19050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7C486" w14:textId="2BF52D4D" w:rsidR="00B76598" w:rsidRPr="00201179" w:rsidRDefault="004F6411" w:rsidP="00B76598">
                            <w:pPr>
                              <w:spacing w:after="0"/>
                              <w:jc w:val="center"/>
                              <w:rPr>
                                <w:color w:val="auto"/>
                                <w:sz w:val="1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u w:val="single"/>
                                <w:lang w:val="en-GB"/>
                              </w:rPr>
                              <w:t>TODO</w:t>
                            </w:r>
                          </w:p>
                          <w:p w14:paraId="647B2D02" w14:textId="7F93E770" w:rsidR="00B76598" w:rsidRPr="00E9255E" w:rsidRDefault="004F6411" w:rsidP="00B76598">
                            <w:pPr>
                              <w:spacing w:before="0"/>
                              <w:jc w:val="center"/>
                              <w:rPr>
                                <w:color w:val="auto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lang w:val="en-GB"/>
                              </w:rPr>
                              <w:t>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BC0FE" id="Rectangle: Rounded Corners 28" o:spid="_x0000_s1031" style="position:absolute;margin-left:-24.6pt;margin-top:31pt;width:166.5pt;height:97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" fillcolor="white [3201]" strokecolor="black [3200]" strokeweight="2pt">
                <v:textbox>
                  <w:txbxContent>
                    <w:p w14:paraId="4637C486" w14:textId="2BF52D4D" w:rsidR="00B76598" w:rsidRPr="00201179" w:rsidRDefault="004F6411" w:rsidP="00B76598">
                      <w:pPr>
                        <w:spacing w:after="0"/>
                        <w:jc w:val="center"/>
                        <w:rPr>
                          <w:color w:val="auto"/>
                          <w:sz w:val="18"/>
                          <w:u w:val="single"/>
                          <w:lang w:val="en-GB"/>
                        </w:rPr>
                      </w:pPr>
                      <w:r>
                        <w:rPr>
                          <w:color w:val="auto"/>
                          <w:sz w:val="18"/>
                          <w:u w:val="single"/>
                          <w:lang w:val="en-GB"/>
                        </w:rPr>
                        <w:t>TODO</w:t>
                      </w:r>
                    </w:p>
                    <w:p w14:paraId="647B2D02" w14:textId="7F93E770" w:rsidR="00B76598" w:rsidRPr="00E9255E" w:rsidRDefault="004F6411" w:rsidP="00B76598">
                      <w:pPr>
                        <w:spacing w:before="0"/>
                        <w:jc w:val="center"/>
                        <w:rPr>
                          <w:color w:val="auto"/>
                          <w:sz w:val="18"/>
                          <w:lang w:val="en-GB"/>
                        </w:rPr>
                      </w:pPr>
                      <w:r>
                        <w:rPr>
                          <w:color w:val="auto"/>
                          <w:sz w:val="18"/>
                          <w:lang w:val="en-GB"/>
                        </w:rPr>
                        <w:t>TODO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FF5B2B" w14:textId="1A7E5B6A" w:rsidR="00F15121" w:rsidRDefault="00B7659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464083" wp14:editId="0F4C2649">
                <wp:simplePos x="0" y="0"/>
                <wp:positionH relativeFrom="margin">
                  <wp:posOffset>3657600</wp:posOffset>
                </wp:positionH>
                <wp:positionV relativeFrom="paragraph">
                  <wp:posOffset>61595</wp:posOffset>
                </wp:positionV>
                <wp:extent cx="2114550" cy="1238250"/>
                <wp:effectExtent l="0" t="0" r="19050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1E90" w14:textId="1FBF0FFA" w:rsidR="00B76598" w:rsidRPr="00201179" w:rsidRDefault="004F6411" w:rsidP="00B76598">
                            <w:pPr>
                              <w:spacing w:after="0"/>
                              <w:jc w:val="center"/>
                              <w:rPr>
                                <w:color w:val="auto"/>
                                <w:sz w:val="1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u w:val="single"/>
                                <w:lang w:val="en-GB"/>
                              </w:rPr>
                              <w:t>TODO</w:t>
                            </w:r>
                          </w:p>
                          <w:p w14:paraId="061F70EE" w14:textId="1E2DEE69" w:rsidR="00B76598" w:rsidRPr="00E9255E" w:rsidRDefault="004F6411" w:rsidP="00B76598">
                            <w:pPr>
                              <w:spacing w:before="0"/>
                              <w:jc w:val="center"/>
                              <w:rPr>
                                <w:color w:val="auto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lang w:val="en-GB"/>
                              </w:rPr>
                              <w:t>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64083" id="Rectangle: Rounded Corners 29" o:spid="_x0000_s1032" style="position:absolute;margin-left:4in;margin-top:4.85pt;width:166.5pt;height:9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" fillcolor="white [3201]" strokecolor="black [3200]" strokeweight="2pt">
                <v:textbox>
                  <w:txbxContent>
                    <w:p w14:paraId="5C961E90" w14:textId="1FBF0FFA" w:rsidR="00B76598" w:rsidRPr="00201179" w:rsidRDefault="004F6411" w:rsidP="00B76598">
                      <w:pPr>
                        <w:spacing w:after="0"/>
                        <w:jc w:val="center"/>
                        <w:rPr>
                          <w:color w:val="auto"/>
                          <w:sz w:val="18"/>
                          <w:u w:val="single"/>
                          <w:lang w:val="en-GB"/>
                        </w:rPr>
                      </w:pPr>
                      <w:r>
                        <w:rPr>
                          <w:color w:val="auto"/>
                          <w:sz w:val="18"/>
                          <w:u w:val="single"/>
                          <w:lang w:val="en-GB"/>
                        </w:rPr>
                        <w:t>TODO</w:t>
                      </w:r>
                    </w:p>
                    <w:p w14:paraId="061F70EE" w14:textId="1E2DEE69" w:rsidR="00B76598" w:rsidRPr="00E9255E" w:rsidRDefault="004F6411" w:rsidP="00B76598">
                      <w:pPr>
                        <w:spacing w:before="0"/>
                        <w:jc w:val="center"/>
                        <w:rPr>
                          <w:color w:val="auto"/>
                          <w:sz w:val="18"/>
                          <w:lang w:val="en-GB"/>
                        </w:rPr>
                      </w:pPr>
                      <w:r>
                        <w:rPr>
                          <w:color w:val="auto"/>
                          <w:sz w:val="18"/>
                          <w:lang w:val="en-GB"/>
                        </w:rPr>
                        <w:t>TODO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B38646" w14:textId="06EB4AE7" w:rsidR="00F15121" w:rsidRDefault="00F15121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0BA53F9C" w14:textId="77777777" w:rsidR="00F15121" w:rsidRDefault="00F15121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p w14:paraId="696A0860" w14:textId="77777777" w:rsidR="00F15121" w:rsidRDefault="00F15121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14:paraId="16A7555B" w14:textId="5264359F" w:rsidR="00EC3B4F" w:rsidRDefault="00EC3B4F" w:rsidP="00EC3B4F">
      <w:pPr>
        <w:pStyle w:val="Heading2"/>
      </w:pPr>
      <w:bookmarkStart w:id="13" w:name="_Toc5207634"/>
      <w:r>
        <w:lastRenderedPageBreak/>
        <w:t>Unit Testing</w:t>
      </w:r>
      <w:bookmarkEnd w:id="13"/>
    </w:p>
    <w:p w14:paraId="04852F28" w14:textId="046ED08D" w:rsidR="00EC3B4F" w:rsidRDefault="00EC3B4F" w:rsidP="00EC3B4F"/>
    <w:p w14:paraId="2A435B7C" w14:textId="7519689A" w:rsidR="00EC3B4F" w:rsidRDefault="00EC3B4F" w:rsidP="00EC3B4F"/>
    <w:p w14:paraId="6ACEE3DD" w14:textId="1E08824F" w:rsidR="00EC3B4F" w:rsidRDefault="00EC3B4F" w:rsidP="00EC3B4F"/>
    <w:p w14:paraId="477BCF44" w14:textId="73CB30E0" w:rsidR="00EC3B4F" w:rsidRDefault="00EC3B4F" w:rsidP="00EC3B4F"/>
    <w:p w14:paraId="551F0506" w14:textId="22109691" w:rsidR="00EC3B4F" w:rsidRDefault="00EC3B4F" w:rsidP="00EC3B4F"/>
    <w:p w14:paraId="371FC245" w14:textId="77777777" w:rsidR="00E9255E" w:rsidRDefault="00E9255E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>
        <w:br w:type="page"/>
      </w:r>
    </w:p>
    <w:p w14:paraId="7BFCB6B5" w14:textId="586CA6EF" w:rsidR="00EC3B4F" w:rsidRDefault="00EC3B4F" w:rsidP="00EC3B4F">
      <w:pPr>
        <w:pStyle w:val="Heading2"/>
      </w:pPr>
      <w:bookmarkStart w:id="14" w:name="_Toc5207635"/>
      <w:r>
        <w:lastRenderedPageBreak/>
        <w:t>Functional Prototype</w:t>
      </w:r>
      <w:bookmarkEnd w:id="14"/>
    </w:p>
    <w:p w14:paraId="5B4CFECE" w14:textId="33D818D3" w:rsidR="00E9255E" w:rsidRDefault="00E9255E" w:rsidP="00E9255E"/>
    <w:p w14:paraId="043D3764" w14:textId="3B82978C" w:rsidR="00E9255E" w:rsidRDefault="00E9255E" w:rsidP="00E9255E"/>
    <w:p w14:paraId="1BFCB3BF" w14:textId="488870B7" w:rsidR="00E9255E" w:rsidRDefault="00E9255E" w:rsidP="00E9255E"/>
    <w:p w14:paraId="3558FD83" w14:textId="32026D0C" w:rsidR="00E9255E" w:rsidRDefault="00E9255E" w:rsidP="00E9255E"/>
    <w:p w14:paraId="221E32C3" w14:textId="7B8E2EAA" w:rsidR="00E9255E" w:rsidRDefault="00E9255E" w:rsidP="00E9255E"/>
    <w:p w14:paraId="18A12912" w14:textId="77777777" w:rsidR="00E9255E" w:rsidRPr="00E9255E" w:rsidRDefault="00E9255E" w:rsidP="00E9255E"/>
    <w:p w14:paraId="716CF4EA" w14:textId="08D1953C" w:rsidR="00EC3B4F" w:rsidRPr="00EC3B4F" w:rsidRDefault="004C1D17" w:rsidP="00EC3B4F">
      <w:r>
        <w:rPr>
          <w:noProof/>
        </w:rPr>
        <w:drawing>
          <wp:inline distT="0" distB="0" distL="0" distR="0" wp14:anchorId="6B56DC63" wp14:editId="19AB006D">
            <wp:extent cx="5486400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0EFA" w14:textId="77777777" w:rsidR="00EC3B4F" w:rsidRPr="00EC3B4F" w:rsidRDefault="00EC3B4F" w:rsidP="00EC3B4F"/>
    <w:p w14:paraId="680D0C34" w14:textId="77777777" w:rsidR="00EC3B4F" w:rsidRPr="00EC3B4F" w:rsidRDefault="00EC3B4F" w:rsidP="00EC3B4F"/>
    <w:p w14:paraId="6D08B98E" w14:textId="77777777" w:rsidR="00EB0265" w:rsidRPr="00EB0265" w:rsidRDefault="00EB0265" w:rsidP="00EB0265"/>
    <w:p w14:paraId="43111C8F" w14:textId="77777777" w:rsidR="00EB0265" w:rsidRPr="00EB0265" w:rsidRDefault="00EB0265" w:rsidP="00EB0265"/>
    <w:p w14:paraId="1D844047" w14:textId="77777777" w:rsidR="00EB0265" w:rsidRPr="00426037" w:rsidRDefault="00EB0265" w:rsidP="00221F6F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</w:p>
    <w:sectPr w:rsidR="00EB0265" w:rsidRPr="00426037">
      <w:headerReference w:type="default" r:id="rId13"/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820AE" w14:textId="77777777" w:rsidR="00732209" w:rsidRDefault="00732209" w:rsidP="00C6554A">
      <w:pPr>
        <w:spacing w:before="0" w:after="0" w:line="240" w:lineRule="auto"/>
      </w:pPr>
      <w:r>
        <w:separator/>
      </w:r>
    </w:p>
  </w:endnote>
  <w:endnote w:type="continuationSeparator" w:id="0">
    <w:p w14:paraId="4AF0821B" w14:textId="77777777" w:rsidR="00732209" w:rsidRDefault="0073220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EBE6D" w14:textId="77777777" w:rsidR="00DF39E9" w:rsidRDefault="00DF39E9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52CD6" w14:textId="77777777" w:rsidR="00732209" w:rsidRDefault="0073220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E130368" w14:textId="77777777" w:rsidR="00732209" w:rsidRDefault="0073220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90B16" w14:textId="75738EF4" w:rsidR="00DF39E9" w:rsidRPr="00DE266E" w:rsidRDefault="00DF39E9" w:rsidP="00E955FC">
    <w:pPr>
      <w:pStyle w:val="Header"/>
      <w:jc w:val="right"/>
    </w:pPr>
    <w:r w:rsidRPr="00DE266E">
      <w:ptab w:relativeTo="margin" w:alignment="center" w:leader="none"/>
    </w:r>
    <w:r w:rsidR="00EC3B4F">
      <w:rPr>
        <w:u w:val="single"/>
      </w:rPr>
      <w:t>260CT</w:t>
    </w:r>
    <w:r w:rsidRPr="00DE266E">
      <w:rPr>
        <w:u w:val="single"/>
      </w:rPr>
      <w:t xml:space="preserve"> </w:t>
    </w:r>
    <w:r w:rsidR="00EC3B4F">
      <w:rPr>
        <w:u w:val="single"/>
      </w:rPr>
      <w:t>Lab Assignment</w:t>
    </w:r>
    <w:r w:rsidRPr="00DE266E">
      <w:ptab w:relativeTo="margin" w:alignment="right" w:leader="none"/>
    </w:r>
    <w:r w:rsidRPr="00DE266E">
      <w:t>Charles Barry | 7750656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8A4234"/>
    <w:multiLevelType w:val="hybridMultilevel"/>
    <w:tmpl w:val="A5B6B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012EA8"/>
    <w:multiLevelType w:val="hybridMultilevel"/>
    <w:tmpl w:val="4CC0D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3793775"/>
    <w:multiLevelType w:val="hybridMultilevel"/>
    <w:tmpl w:val="299CB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15E7B"/>
    <w:multiLevelType w:val="hybridMultilevel"/>
    <w:tmpl w:val="2A8230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05157"/>
    <w:multiLevelType w:val="hybridMultilevel"/>
    <w:tmpl w:val="E1B6B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C3F71"/>
    <w:multiLevelType w:val="hybridMultilevel"/>
    <w:tmpl w:val="544687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6E3527"/>
    <w:multiLevelType w:val="hybridMultilevel"/>
    <w:tmpl w:val="7CAEB6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86F14"/>
    <w:multiLevelType w:val="hybridMultilevel"/>
    <w:tmpl w:val="AAC264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71A26"/>
    <w:multiLevelType w:val="hybridMultilevel"/>
    <w:tmpl w:val="5E2423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333CD"/>
    <w:multiLevelType w:val="hybridMultilevel"/>
    <w:tmpl w:val="E89666AA"/>
    <w:lvl w:ilvl="0" w:tplc="BEFA0CE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E24C49"/>
    <w:multiLevelType w:val="hybridMultilevel"/>
    <w:tmpl w:val="BB2E64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7A3A6B"/>
    <w:multiLevelType w:val="hybridMultilevel"/>
    <w:tmpl w:val="0EFC4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6"/>
  </w:num>
  <w:num w:numId="18">
    <w:abstractNumId w:val="19"/>
  </w:num>
  <w:num w:numId="19">
    <w:abstractNumId w:val="24"/>
  </w:num>
  <w:num w:numId="20">
    <w:abstractNumId w:val="14"/>
  </w:num>
  <w:num w:numId="21">
    <w:abstractNumId w:val="22"/>
  </w:num>
  <w:num w:numId="22">
    <w:abstractNumId w:val="20"/>
  </w:num>
  <w:num w:numId="23">
    <w:abstractNumId w:val="15"/>
  </w:num>
  <w:num w:numId="24">
    <w:abstractNumId w:val="17"/>
  </w:num>
  <w:num w:numId="25">
    <w:abstractNumId w:val="21"/>
  </w:num>
  <w:num w:numId="26">
    <w:abstractNumId w:val="23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yNjQytzQztTAzNLBU0lEKTi0uzszPAymwrAUAVC8X7SwAAAA="/>
  </w:docVars>
  <w:rsids>
    <w:rsidRoot w:val="00775595"/>
    <w:rsid w:val="00011187"/>
    <w:rsid w:val="000117B2"/>
    <w:rsid w:val="00016217"/>
    <w:rsid w:val="00030204"/>
    <w:rsid w:val="0003075F"/>
    <w:rsid w:val="00036925"/>
    <w:rsid w:val="000370A4"/>
    <w:rsid w:val="00042AD2"/>
    <w:rsid w:val="00047D76"/>
    <w:rsid w:val="000507B6"/>
    <w:rsid w:val="00055848"/>
    <w:rsid w:val="00072342"/>
    <w:rsid w:val="00072BD3"/>
    <w:rsid w:val="00074599"/>
    <w:rsid w:val="00077DFF"/>
    <w:rsid w:val="00080CC8"/>
    <w:rsid w:val="000913A7"/>
    <w:rsid w:val="00094A07"/>
    <w:rsid w:val="000A0282"/>
    <w:rsid w:val="000A04D7"/>
    <w:rsid w:val="000A3018"/>
    <w:rsid w:val="000A6302"/>
    <w:rsid w:val="000A638E"/>
    <w:rsid w:val="000A77A3"/>
    <w:rsid w:val="000A7DC8"/>
    <w:rsid w:val="000B0746"/>
    <w:rsid w:val="000B16AD"/>
    <w:rsid w:val="000B2ABF"/>
    <w:rsid w:val="000C03B2"/>
    <w:rsid w:val="000C36C0"/>
    <w:rsid w:val="000C3F79"/>
    <w:rsid w:val="000C64CE"/>
    <w:rsid w:val="000C6EB8"/>
    <w:rsid w:val="000D1DE2"/>
    <w:rsid w:val="000D3405"/>
    <w:rsid w:val="000D5C00"/>
    <w:rsid w:val="000E0BC7"/>
    <w:rsid w:val="000F294D"/>
    <w:rsid w:val="000F4D00"/>
    <w:rsid w:val="00101529"/>
    <w:rsid w:val="00110F0B"/>
    <w:rsid w:val="00115D55"/>
    <w:rsid w:val="00120D41"/>
    <w:rsid w:val="00124E4C"/>
    <w:rsid w:val="0012726D"/>
    <w:rsid w:val="00127BE7"/>
    <w:rsid w:val="00142791"/>
    <w:rsid w:val="00147C60"/>
    <w:rsid w:val="00150E8E"/>
    <w:rsid w:val="00152BBC"/>
    <w:rsid w:val="00155048"/>
    <w:rsid w:val="00156DF0"/>
    <w:rsid w:val="00157AAC"/>
    <w:rsid w:val="00160072"/>
    <w:rsid w:val="00161146"/>
    <w:rsid w:val="00173BA1"/>
    <w:rsid w:val="001764D9"/>
    <w:rsid w:val="0018377E"/>
    <w:rsid w:val="00183C69"/>
    <w:rsid w:val="00186662"/>
    <w:rsid w:val="00187CE3"/>
    <w:rsid w:val="00193A0B"/>
    <w:rsid w:val="00193B50"/>
    <w:rsid w:val="00194F34"/>
    <w:rsid w:val="001A02CE"/>
    <w:rsid w:val="001A0DD4"/>
    <w:rsid w:val="001A5EB7"/>
    <w:rsid w:val="001B2B6B"/>
    <w:rsid w:val="001B5350"/>
    <w:rsid w:val="001C09EB"/>
    <w:rsid w:val="001C21AC"/>
    <w:rsid w:val="001D16BC"/>
    <w:rsid w:val="001D2251"/>
    <w:rsid w:val="001D533A"/>
    <w:rsid w:val="001D5E38"/>
    <w:rsid w:val="001E054C"/>
    <w:rsid w:val="001E4BFB"/>
    <w:rsid w:val="001E5A60"/>
    <w:rsid w:val="00201179"/>
    <w:rsid w:val="00202E04"/>
    <w:rsid w:val="00204331"/>
    <w:rsid w:val="00206012"/>
    <w:rsid w:val="00206A5A"/>
    <w:rsid w:val="0021375B"/>
    <w:rsid w:val="00221F6F"/>
    <w:rsid w:val="002274DB"/>
    <w:rsid w:val="00233442"/>
    <w:rsid w:val="00243B8F"/>
    <w:rsid w:val="00247243"/>
    <w:rsid w:val="00247274"/>
    <w:rsid w:val="00250542"/>
    <w:rsid w:val="0025465F"/>
    <w:rsid w:val="002552E2"/>
    <w:rsid w:val="002554CD"/>
    <w:rsid w:val="00257916"/>
    <w:rsid w:val="0026599B"/>
    <w:rsid w:val="00267AD7"/>
    <w:rsid w:val="00267FD4"/>
    <w:rsid w:val="00270BBE"/>
    <w:rsid w:val="00271D4E"/>
    <w:rsid w:val="002730FC"/>
    <w:rsid w:val="00274B42"/>
    <w:rsid w:val="0028300B"/>
    <w:rsid w:val="00283854"/>
    <w:rsid w:val="00284F41"/>
    <w:rsid w:val="00293653"/>
    <w:rsid w:val="00293B83"/>
    <w:rsid w:val="00294631"/>
    <w:rsid w:val="00294985"/>
    <w:rsid w:val="002965D8"/>
    <w:rsid w:val="002A0285"/>
    <w:rsid w:val="002A5DC9"/>
    <w:rsid w:val="002A74EC"/>
    <w:rsid w:val="002B16AC"/>
    <w:rsid w:val="002B2C63"/>
    <w:rsid w:val="002B4294"/>
    <w:rsid w:val="002B5327"/>
    <w:rsid w:val="002B5968"/>
    <w:rsid w:val="002B71AD"/>
    <w:rsid w:val="002B7EB6"/>
    <w:rsid w:val="002C0DB6"/>
    <w:rsid w:val="002D24CB"/>
    <w:rsid w:val="002D342E"/>
    <w:rsid w:val="002D3566"/>
    <w:rsid w:val="002D6788"/>
    <w:rsid w:val="002E366F"/>
    <w:rsid w:val="002E63A9"/>
    <w:rsid w:val="002E6706"/>
    <w:rsid w:val="002F2014"/>
    <w:rsid w:val="002F26FB"/>
    <w:rsid w:val="002F431D"/>
    <w:rsid w:val="002F5615"/>
    <w:rsid w:val="002F5B0A"/>
    <w:rsid w:val="002F7ADF"/>
    <w:rsid w:val="00300D84"/>
    <w:rsid w:val="00301292"/>
    <w:rsid w:val="00303495"/>
    <w:rsid w:val="00303901"/>
    <w:rsid w:val="00306D45"/>
    <w:rsid w:val="00310BDE"/>
    <w:rsid w:val="00311EF9"/>
    <w:rsid w:val="0031229F"/>
    <w:rsid w:val="00324630"/>
    <w:rsid w:val="00326100"/>
    <w:rsid w:val="00330FCA"/>
    <w:rsid w:val="003312A9"/>
    <w:rsid w:val="00333D0D"/>
    <w:rsid w:val="00336DA1"/>
    <w:rsid w:val="00340EC6"/>
    <w:rsid w:val="00352834"/>
    <w:rsid w:val="0035356B"/>
    <w:rsid w:val="003611F0"/>
    <w:rsid w:val="0036208E"/>
    <w:rsid w:val="003650D1"/>
    <w:rsid w:val="00366A71"/>
    <w:rsid w:val="00366E24"/>
    <w:rsid w:val="003755CB"/>
    <w:rsid w:val="003755F7"/>
    <w:rsid w:val="00376BED"/>
    <w:rsid w:val="00380560"/>
    <w:rsid w:val="00380861"/>
    <w:rsid w:val="00382830"/>
    <w:rsid w:val="00393426"/>
    <w:rsid w:val="003A515E"/>
    <w:rsid w:val="003A5426"/>
    <w:rsid w:val="003A55E9"/>
    <w:rsid w:val="003A5712"/>
    <w:rsid w:val="003B7747"/>
    <w:rsid w:val="003C2019"/>
    <w:rsid w:val="003C3068"/>
    <w:rsid w:val="003C355F"/>
    <w:rsid w:val="003C4CFE"/>
    <w:rsid w:val="003C5B31"/>
    <w:rsid w:val="003C5DF6"/>
    <w:rsid w:val="003D6287"/>
    <w:rsid w:val="003D67F1"/>
    <w:rsid w:val="003D6B6B"/>
    <w:rsid w:val="003E49F3"/>
    <w:rsid w:val="00400767"/>
    <w:rsid w:val="00402B9E"/>
    <w:rsid w:val="00404D96"/>
    <w:rsid w:val="0040507E"/>
    <w:rsid w:val="00417D73"/>
    <w:rsid w:val="00420261"/>
    <w:rsid w:val="0042075B"/>
    <w:rsid w:val="004230CC"/>
    <w:rsid w:val="00426037"/>
    <w:rsid w:val="004271A5"/>
    <w:rsid w:val="00437DBE"/>
    <w:rsid w:val="00443B64"/>
    <w:rsid w:val="00445A7E"/>
    <w:rsid w:val="00446665"/>
    <w:rsid w:val="004472CB"/>
    <w:rsid w:val="00450486"/>
    <w:rsid w:val="00460ACE"/>
    <w:rsid w:val="00463861"/>
    <w:rsid w:val="00464488"/>
    <w:rsid w:val="00467406"/>
    <w:rsid w:val="00475995"/>
    <w:rsid w:val="004805AF"/>
    <w:rsid w:val="00480A6D"/>
    <w:rsid w:val="00480B20"/>
    <w:rsid w:val="00484052"/>
    <w:rsid w:val="00486650"/>
    <w:rsid w:val="00491900"/>
    <w:rsid w:val="00492302"/>
    <w:rsid w:val="0049396E"/>
    <w:rsid w:val="00494B84"/>
    <w:rsid w:val="00495332"/>
    <w:rsid w:val="004A1034"/>
    <w:rsid w:val="004A78DF"/>
    <w:rsid w:val="004B26EA"/>
    <w:rsid w:val="004B44F7"/>
    <w:rsid w:val="004C049F"/>
    <w:rsid w:val="004C1D17"/>
    <w:rsid w:val="004C6DFC"/>
    <w:rsid w:val="004D46AE"/>
    <w:rsid w:val="004D5FB8"/>
    <w:rsid w:val="004D6DAC"/>
    <w:rsid w:val="004E1622"/>
    <w:rsid w:val="004E3E78"/>
    <w:rsid w:val="004E5F51"/>
    <w:rsid w:val="004E78CC"/>
    <w:rsid w:val="004E7D45"/>
    <w:rsid w:val="004F1C5E"/>
    <w:rsid w:val="004F20F5"/>
    <w:rsid w:val="004F303C"/>
    <w:rsid w:val="004F6411"/>
    <w:rsid w:val="004F74CB"/>
    <w:rsid w:val="005000E2"/>
    <w:rsid w:val="0050584F"/>
    <w:rsid w:val="00506C9D"/>
    <w:rsid w:val="0051196B"/>
    <w:rsid w:val="00512785"/>
    <w:rsid w:val="00516973"/>
    <w:rsid w:val="00516A0D"/>
    <w:rsid w:val="005321BE"/>
    <w:rsid w:val="005329D1"/>
    <w:rsid w:val="00536371"/>
    <w:rsid w:val="00545680"/>
    <w:rsid w:val="005532BB"/>
    <w:rsid w:val="005548B2"/>
    <w:rsid w:val="00555192"/>
    <w:rsid w:val="0055700E"/>
    <w:rsid w:val="00557AF6"/>
    <w:rsid w:val="00557DA1"/>
    <w:rsid w:val="00560059"/>
    <w:rsid w:val="0056057D"/>
    <w:rsid w:val="00563C60"/>
    <w:rsid w:val="0056536C"/>
    <w:rsid w:val="00566DC0"/>
    <w:rsid w:val="0057297C"/>
    <w:rsid w:val="00572FC0"/>
    <w:rsid w:val="00581493"/>
    <w:rsid w:val="00581900"/>
    <w:rsid w:val="005840A3"/>
    <w:rsid w:val="0058629E"/>
    <w:rsid w:val="00592E39"/>
    <w:rsid w:val="0059598D"/>
    <w:rsid w:val="005A49BE"/>
    <w:rsid w:val="005B3ECA"/>
    <w:rsid w:val="005B460C"/>
    <w:rsid w:val="005B4BA1"/>
    <w:rsid w:val="005D5BFD"/>
    <w:rsid w:val="005E20CF"/>
    <w:rsid w:val="005E22EF"/>
    <w:rsid w:val="005E7FCD"/>
    <w:rsid w:val="005F4C21"/>
    <w:rsid w:val="005F59C2"/>
    <w:rsid w:val="005F687B"/>
    <w:rsid w:val="006046E8"/>
    <w:rsid w:val="00610390"/>
    <w:rsid w:val="006106A0"/>
    <w:rsid w:val="00612679"/>
    <w:rsid w:val="006148B3"/>
    <w:rsid w:val="00615890"/>
    <w:rsid w:val="00624824"/>
    <w:rsid w:val="00625434"/>
    <w:rsid w:val="006266E5"/>
    <w:rsid w:val="0062789B"/>
    <w:rsid w:val="00631058"/>
    <w:rsid w:val="00634CAD"/>
    <w:rsid w:val="00635199"/>
    <w:rsid w:val="006367BF"/>
    <w:rsid w:val="006416FC"/>
    <w:rsid w:val="00642297"/>
    <w:rsid w:val="0064691F"/>
    <w:rsid w:val="00653F3D"/>
    <w:rsid w:val="00655729"/>
    <w:rsid w:val="00655B76"/>
    <w:rsid w:val="00656418"/>
    <w:rsid w:val="00662FB8"/>
    <w:rsid w:val="006657BD"/>
    <w:rsid w:val="00670951"/>
    <w:rsid w:val="0067174E"/>
    <w:rsid w:val="0067471B"/>
    <w:rsid w:val="00691A66"/>
    <w:rsid w:val="00693AD8"/>
    <w:rsid w:val="00693BA1"/>
    <w:rsid w:val="00695D4F"/>
    <w:rsid w:val="00695F9B"/>
    <w:rsid w:val="0069740F"/>
    <w:rsid w:val="006A0464"/>
    <w:rsid w:val="006A15BC"/>
    <w:rsid w:val="006A1691"/>
    <w:rsid w:val="006A3CE7"/>
    <w:rsid w:val="006A4414"/>
    <w:rsid w:val="006A6A18"/>
    <w:rsid w:val="006B1237"/>
    <w:rsid w:val="006B1C94"/>
    <w:rsid w:val="006B3B2B"/>
    <w:rsid w:val="006B40E9"/>
    <w:rsid w:val="006B73B2"/>
    <w:rsid w:val="006C1828"/>
    <w:rsid w:val="006C7A35"/>
    <w:rsid w:val="006C7A9F"/>
    <w:rsid w:val="006D0390"/>
    <w:rsid w:val="006D3C03"/>
    <w:rsid w:val="006D4C9C"/>
    <w:rsid w:val="006D58BB"/>
    <w:rsid w:val="006D5A1F"/>
    <w:rsid w:val="006D7DB2"/>
    <w:rsid w:val="006E334F"/>
    <w:rsid w:val="006E6EB4"/>
    <w:rsid w:val="006F0820"/>
    <w:rsid w:val="006F2D63"/>
    <w:rsid w:val="006F3866"/>
    <w:rsid w:val="006F5B7B"/>
    <w:rsid w:val="006F5BE4"/>
    <w:rsid w:val="0070353D"/>
    <w:rsid w:val="00713A31"/>
    <w:rsid w:val="007172CC"/>
    <w:rsid w:val="00720694"/>
    <w:rsid w:val="00721ECB"/>
    <w:rsid w:val="00732209"/>
    <w:rsid w:val="00736C54"/>
    <w:rsid w:val="007402D3"/>
    <w:rsid w:val="00741D24"/>
    <w:rsid w:val="0074326B"/>
    <w:rsid w:val="00750891"/>
    <w:rsid w:val="00752419"/>
    <w:rsid w:val="0075444D"/>
    <w:rsid w:val="00761312"/>
    <w:rsid w:val="007703D2"/>
    <w:rsid w:val="0077263C"/>
    <w:rsid w:val="007744C7"/>
    <w:rsid w:val="00774CCF"/>
    <w:rsid w:val="00775595"/>
    <w:rsid w:val="00782D41"/>
    <w:rsid w:val="00784ED5"/>
    <w:rsid w:val="007868CD"/>
    <w:rsid w:val="007929D8"/>
    <w:rsid w:val="007935DF"/>
    <w:rsid w:val="007967A4"/>
    <w:rsid w:val="00797094"/>
    <w:rsid w:val="007A0F15"/>
    <w:rsid w:val="007A0FBD"/>
    <w:rsid w:val="007A19E0"/>
    <w:rsid w:val="007A3B7B"/>
    <w:rsid w:val="007A3E8A"/>
    <w:rsid w:val="007A4831"/>
    <w:rsid w:val="007A54F2"/>
    <w:rsid w:val="007A70BA"/>
    <w:rsid w:val="007B31C2"/>
    <w:rsid w:val="007B697E"/>
    <w:rsid w:val="007D1ADB"/>
    <w:rsid w:val="007D3C68"/>
    <w:rsid w:val="007E4746"/>
    <w:rsid w:val="007E658A"/>
    <w:rsid w:val="007F0A68"/>
    <w:rsid w:val="007F25DC"/>
    <w:rsid w:val="007F47D7"/>
    <w:rsid w:val="00810AE1"/>
    <w:rsid w:val="00811006"/>
    <w:rsid w:val="0081109D"/>
    <w:rsid w:val="0081183D"/>
    <w:rsid w:val="0081799E"/>
    <w:rsid w:val="008227AE"/>
    <w:rsid w:val="00826537"/>
    <w:rsid w:val="0082789D"/>
    <w:rsid w:val="00830715"/>
    <w:rsid w:val="00830AC1"/>
    <w:rsid w:val="008350F6"/>
    <w:rsid w:val="00840776"/>
    <w:rsid w:val="00851F4A"/>
    <w:rsid w:val="00852E43"/>
    <w:rsid w:val="00853875"/>
    <w:rsid w:val="00857703"/>
    <w:rsid w:val="00857903"/>
    <w:rsid w:val="0086287E"/>
    <w:rsid w:val="00863936"/>
    <w:rsid w:val="00866608"/>
    <w:rsid w:val="00866EC2"/>
    <w:rsid w:val="008673F5"/>
    <w:rsid w:val="00870082"/>
    <w:rsid w:val="00871F08"/>
    <w:rsid w:val="0088478C"/>
    <w:rsid w:val="008947BB"/>
    <w:rsid w:val="008A32AC"/>
    <w:rsid w:val="008B286B"/>
    <w:rsid w:val="008B2CF9"/>
    <w:rsid w:val="008B46F5"/>
    <w:rsid w:val="008B4BF3"/>
    <w:rsid w:val="008B6688"/>
    <w:rsid w:val="008C0077"/>
    <w:rsid w:val="008C6F0B"/>
    <w:rsid w:val="008C7BD6"/>
    <w:rsid w:val="008D6B23"/>
    <w:rsid w:val="008E4EF4"/>
    <w:rsid w:val="008E56A1"/>
    <w:rsid w:val="008E62B9"/>
    <w:rsid w:val="008F02A0"/>
    <w:rsid w:val="008F7409"/>
    <w:rsid w:val="008F75E2"/>
    <w:rsid w:val="00912A02"/>
    <w:rsid w:val="009172C4"/>
    <w:rsid w:val="0091777B"/>
    <w:rsid w:val="0092042D"/>
    <w:rsid w:val="00922650"/>
    <w:rsid w:val="00922FAF"/>
    <w:rsid w:val="00932330"/>
    <w:rsid w:val="00936C8E"/>
    <w:rsid w:val="00951BA1"/>
    <w:rsid w:val="00971425"/>
    <w:rsid w:val="0097565B"/>
    <w:rsid w:val="00976C66"/>
    <w:rsid w:val="00977EFE"/>
    <w:rsid w:val="009815A9"/>
    <w:rsid w:val="00982584"/>
    <w:rsid w:val="0099341C"/>
    <w:rsid w:val="0099441E"/>
    <w:rsid w:val="0099463F"/>
    <w:rsid w:val="009A0A4C"/>
    <w:rsid w:val="009A3472"/>
    <w:rsid w:val="009B0BF4"/>
    <w:rsid w:val="009B37BD"/>
    <w:rsid w:val="009B5800"/>
    <w:rsid w:val="009B6C0B"/>
    <w:rsid w:val="009B7FC3"/>
    <w:rsid w:val="009C1CB9"/>
    <w:rsid w:val="009C200D"/>
    <w:rsid w:val="009C6219"/>
    <w:rsid w:val="009C6509"/>
    <w:rsid w:val="009D1132"/>
    <w:rsid w:val="009D40F7"/>
    <w:rsid w:val="009D52F7"/>
    <w:rsid w:val="009E573E"/>
    <w:rsid w:val="009E5C2F"/>
    <w:rsid w:val="009E7B74"/>
    <w:rsid w:val="009F2920"/>
    <w:rsid w:val="009F4D5D"/>
    <w:rsid w:val="009F6D71"/>
    <w:rsid w:val="00A0406E"/>
    <w:rsid w:val="00A05A57"/>
    <w:rsid w:val="00A07A8E"/>
    <w:rsid w:val="00A1698E"/>
    <w:rsid w:val="00A22C2A"/>
    <w:rsid w:val="00A356BD"/>
    <w:rsid w:val="00A41A4E"/>
    <w:rsid w:val="00A54BB7"/>
    <w:rsid w:val="00A647E1"/>
    <w:rsid w:val="00A73D1E"/>
    <w:rsid w:val="00A74455"/>
    <w:rsid w:val="00A842A2"/>
    <w:rsid w:val="00A9008F"/>
    <w:rsid w:val="00A9275D"/>
    <w:rsid w:val="00AA6C5B"/>
    <w:rsid w:val="00AB1124"/>
    <w:rsid w:val="00AC05D9"/>
    <w:rsid w:val="00AC0767"/>
    <w:rsid w:val="00AC0B3C"/>
    <w:rsid w:val="00AC4F33"/>
    <w:rsid w:val="00AC561D"/>
    <w:rsid w:val="00AE34F2"/>
    <w:rsid w:val="00AF3002"/>
    <w:rsid w:val="00AF68CC"/>
    <w:rsid w:val="00AF7445"/>
    <w:rsid w:val="00B1068A"/>
    <w:rsid w:val="00B11658"/>
    <w:rsid w:val="00B159D2"/>
    <w:rsid w:val="00B23294"/>
    <w:rsid w:val="00B252C2"/>
    <w:rsid w:val="00B300AB"/>
    <w:rsid w:val="00B30B91"/>
    <w:rsid w:val="00B413AD"/>
    <w:rsid w:val="00B454DD"/>
    <w:rsid w:val="00B474F8"/>
    <w:rsid w:val="00B47860"/>
    <w:rsid w:val="00B502EC"/>
    <w:rsid w:val="00B54339"/>
    <w:rsid w:val="00B550C7"/>
    <w:rsid w:val="00B5566F"/>
    <w:rsid w:val="00B57F44"/>
    <w:rsid w:val="00B61B5C"/>
    <w:rsid w:val="00B61F53"/>
    <w:rsid w:val="00B62691"/>
    <w:rsid w:val="00B66D1B"/>
    <w:rsid w:val="00B76598"/>
    <w:rsid w:val="00B77BA5"/>
    <w:rsid w:val="00B81481"/>
    <w:rsid w:val="00B922E1"/>
    <w:rsid w:val="00B93EDD"/>
    <w:rsid w:val="00B952BD"/>
    <w:rsid w:val="00B95B0E"/>
    <w:rsid w:val="00B9759A"/>
    <w:rsid w:val="00BA6070"/>
    <w:rsid w:val="00BB0DB7"/>
    <w:rsid w:val="00BB0E79"/>
    <w:rsid w:val="00BB3AA3"/>
    <w:rsid w:val="00BB4763"/>
    <w:rsid w:val="00BB5A2F"/>
    <w:rsid w:val="00BB5B79"/>
    <w:rsid w:val="00BC43F7"/>
    <w:rsid w:val="00BC5132"/>
    <w:rsid w:val="00BD04E6"/>
    <w:rsid w:val="00BD5D02"/>
    <w:rsid w:val="00BD63BA"/>
    <w:rsid w:val="00BF0518"/>
    <w:rsid w:val="00BF47FE"/>
    <w:rsid w:val="00BF4A8E"/>
    <w:rsid w:val="00BF53E3"/>
    <w:rsid w:val="00C04C29"/>
    <w:rsid w:val="00C1003B"/>
    <w:rsid w:val="00C13A8D"/>
    <w:rsid w:val="00C1429B"/>
    <w:rsid w:val="00C14F2D"/>
    <w:rsid w:val="00C16C65"/>
    <w:rsid w:val="00C24AC7"/>
    <w:rsid w:val="00C268D4"/>
    <w:rsid w:val="00C27A39"/>
    <w:rsid w:val="00C309A6"/>
    <w:rsid w:val="00C30F49"/>
    <w:rsid w:val="00C33A84"/>
    <w:rsid w:val="00C3627C"/>
    <w:rsid w:val="00C37374"/>
    <w:rsid w:val="00C40BC7"/>
    <w:rsid w:val="00C41C1E"/>
    <w:rsid w:val="00C43076"/>
    <w:rsid w:val="00C44BCA"/>
    <w:rsid w:val="00C45442"/>
    <w:rsid w:val="00C46FD8"/>
    <w:rsid w:val="00C47270"/>
    <w:rsid w:val="00C47750"/>
    <w:rsid w:val="00C6554A"/>
    <w:rsid w:val="00C7111A"/>
    <w:rsid w:val="00C75F84"/>
    <w:rsid w:val="00C80943"/>
    <w:rsid w:val="00C818EC"/>
    <w:rsid w:val="00C8739C"/>
    <w:rsid w:val="00C87B7B"/>
    <w:rsid w:val="00C929C9"/>
    <w:rsid w:val="00C93317"/>
    <w:rsid w:val="00CA2F5F"/>
    <w:rsid w:val="00CA7D72"/>
    <w:rsid w:val="00CB1F61"/>
    <w:rsid w:val="00CB2580"/>
    <w:rsid w:val="00CB409A"/>
    <w:rsid w:val="00CB43EC"/>
    <w:rsid w:val="00CB4780"/>
    <w:rsid w:val="00CB694D"/>
    <w:rsid w:val="00CC0E32"/>
    <w:rsid w:val="00CC3F2D"/>
    <w:rsid w:val="00CC6153"/>
    <w:rsid w:val="00CD0861"/>
    <w:rsid w:val="00CE0A3A"/>
    <w:rsid w:val="00CE314B"/>
    <w:rsid w:val="00CE5F6E"/>
    <w:rsid w:val="00CE7860"/>
    <w:rsid w:val="00CF155C"/>
    <w:rsid w:val="00CF2E02"/>
    <w:rsid w:val="00CF306B"/>
    <w:rsid w:val="00CF7000"/>
    <w:rsid w:val="00D01CEE"/>
    <w:rsid w:val="00D11692"/>
    <w:rsid w:val="00D117B8"/>
    <w:rsid w:val="00D121CD"/>
    <w:rsid w:val="00D13B00"/>
    <w:rsid w:val="00D1429B"/>
    <w:rsid w:val="00D17AA9"/>
    <w:rsid w:val="00D2175D"/>
    <w:rsid w:val="00D258E1"/>
    <w:rsid w:val="00D26606"/>
    <w:rsid w:val="00D30213"/>
    <w:rsid w:val="00D43D58"/>
    <w:rsid w:val="00D5292A"/>
    <w:rsid w:val="00D54ED8"/>
    <w:rsid w:val="00D5513C"/>
    <w:rsid w:val="00D579FB"/>
    <w:rsid w:val="00D60FFC"/>
    <w:rsid w:val="00D6218B"/>
    <w:rsid w:val="00D67331"/>
    <w:rsid w:val="00D71BD3"/>
    <w:rsid w:val="00D7275C"/>
    <w:rsid w:val="00D75909"/>
    <w:rsid w:val="00D76CEC"/>
    <w:rsid w:val="00D77D90"/>
    <w:rsid w:val="00D80D7E"/>
    <w:rsid w:val="00D81AF6"/>
    <w:rsid w:val="00D84CFA"/>
    <w:rsid w:val="00D85678"/>
    <w:rsid w:val="00D85A59"/>
    <w:rsid w:val="00D87C97"/>
    <w:rsid w:val="00D92623"/>
    <w:rsid w:val="00D92FD8"/>
    <w:rsid w:val="00D94648"/>
    <w:rsid w:val="00D96E1A"/>
    <w:rsid w:val="00D9788B"/>
    <w:rsid w:val="00DA6D15"/>
    <w:rsid w:val="00DB4F14"/>
    <w:rsid w:val="00DB5ECB"/>
    <w:rsid w:val="00DC00B6"/>
    <w:rsid w:val="00DD2452"/>
    <w:rsid w:val="00DD2A9C"/>
    <w:rsid w:val="00DD7BE5"/>
    <w:rsid w:val="00DE266E"/>
    <w:rsid w:val="00DF39E9"/>
    <w:rsid w:val="00DF48B1"/>
    <w:rsid w:val="00DF5634"/>
    <w:rsid w:val="00DF6A71"/>
    <w:rsid w:val="00DF76B3"/>
    <w:rsid w:val="00E141E3"/>
    <w:rsid w:val="00E212A6"/>
    <w:rsid w:val="00E30208"/>
    <w:rsid w:val="00E3068B"/>
    <w:rsid w:val="00E327C8"/>
    <w:rsid w:val="00E4145E"/>
    <w:rsid w:val="00E43F0B"/>
    <w:rsid w:val="00E5085D"/>
    <w:rsid w:val="00E56C0F"/>
    <w:rsid w:val="00E60ECE"/>
    <w:rsid w:val="00E620C4"/>
    <w:rsid w:val="00E709FC"/>
    <w:rsid w:val="00E74563"/>
    <w:rsid w:val="00E77BFD"/>
    <w:rsid w:val="00E80D9D"/>
    <w:rsid w:val="00E81A7A"/>
    <w:rsid w:val="00E87641"/>
    <w:rsid w:val="00E92309"/>
    <w:rsid w:val="00E9255E"/>
    <w:rsid w:val="00E955FC"/>
    <w:rsid w:val="00E95D47"/>
    <w:rsid w:val="00E95E18"/>
    <w:rsid w:val="00EA225C"/>
    <w:rsid w:val="00EB0265"/>
    <w:rsid w:val="00EB0DE9"/>
    <w:rsid w:val="00EB537F"/>
    <w:rsid w:val="00EC2F78"/>
    <w:rsid w:val="00EC3B4F"/>
    <w:rsid w:val="00EC639A"/>
    <w:rsid w:val="00EC73F3"/>
    <w:rsid w:val="00ED2334"/>
    <w:rsid w:val="00ED73CB"/>
    <w:rsid w:val="00ED7C44"/>
    <w:rsid w:val="00EE68C9"/>
    <w:rsid w:val="00EE7241"/>
    <w:rsid w:val="00F003F2"/>
    <w:rsid w:val="00F04A5A"/>
    <w:rsid w:val="00F04DDC"/>
    <w:rsid w:val="00F11DAA"/>
    <w:rsid w:val="00F15121"/>
    <w:rsid w:val="00F16901"/>
    <w:rsid w:val="00F17264"/>
    <w:rsid w:val="00F244CB"/>
    <w:rsid w:val="00F24FC0"/>
    <w:rsid w:val="00F2797D"/>
    <w:rsid w:val="00F3126F"/>
    <w:rsid w:val="00F3536F"/>
    <w:rsid w:val="00F447D2"/>
    <w:rsid w:val="00F4498A"/>
    <w:rsid w:val="00F45C6A"/>
    <w:rsid w:val="00F4674A"/>
    <w:rsid w:val="00F47A94"/>
    <w:rsid w:val="00F546CF"/>
    <w:rsid w:val="00F571E9"/>
    <w:rsid w:val="00F6229E"/>
    <w:rsid w:val="00F71177"/>
    <w:rsid w:val="00F74F2E"/>
    <w:rsid w:val="00F92F1D"/>
    <w:rsid w:val="00FA031C"/>
    <w:rsid w:val="00FA4E40"/>
    <w:rsid w:val="00FA5A79"/>
    <w:rsid w:val="00FB13C1"/>
    <w:rsid w:val="00FC0931"/>
    <w:rsid w:val="00FC3454"/>
    <w:rsid w:val="00FC40EA"/>
    <w:rsid w:val="00FD1643"/>
    <w:rsid w:val="00FD2D58"/>
    <w:rsid w:val="00FD619E"/>
    <w:rsid w:val="00FE7B74"/>
    <w:rsid w:val="00FF1769"/>
    <w:rsid w:val="00FF2A18"/>
    <w:rsid w:val="00FF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8B658"/>
  <w15:chartTrackingRefBased/>
  <w15:docId w15:val="{B70B4642-B0C8-4B10-B241-2713E095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955FC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55FC"/>
    <w:pPr>
      <w:spacing w:before="0" w:after="100" w:line="259" w:lineRule="auto"/>
      <w:ind w:left="220"/>
    </w:pPr>
    <w:rPr>
      <w:rFonts w:eastAsiaTheme="minorEastAsia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E955FC"/>
    <w:pPr>
      <w:spacing w:before="0" w:after="100" w:line="259" w:lineRule="auto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E955FC"/>
    <w:pPr>
      <w:spacing w:before="0" w:after="100" w:line="259" w:lineRule="auto"/>
      <w:ind w:left="440"/>
    </w:pPr>
    <w:rPr>
      <w:rFonts w:eastAsiaTheme="minorEastAsia" w:cs="Times New Roman"/>
      <w:color w:val="auto"/>
    </w:rPr>
  </w:style>
  <w:style w:type="paragraph" w:styleId="ListParagraph">
    <w:name w:val="List Paragraph"/>
    <w:basedOn w:val="Normal"/>
    <w:uiPriority w:val="34"/>
    <w:unhideWhenUsed/>
    <w:qFormat/>
    <w:rsid w:val="00F169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7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44D89-09E4-411D-8D36-40038F77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4199</TotalTime>
  <Pages>7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648</cp:revision>
  <cp:lastPrinted>2019-03-03T14:16:00Z</cp:lastPrinted>
  <dcterms:created xsi:type="dcterms:W3CDTF">2019-02-21T13:03:00Z</dcterms:created>
  <dcterms:modified xsi:type="dcterms:W3CDTF">2019-04-03T17:20:00Z</dcterms:modified>
</cp:coreProperties>
</file>